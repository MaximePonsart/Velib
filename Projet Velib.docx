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6" w:rsidRDefault="007F29D3">
      <w:pPr>
        <w:rPr>
          <w:sz w:val="48"/>
        </w:rPr>
      </w:pPr>
      <w:r w:rsidRPr="00E727A3">
        <w:rPr>
          <w:sz w:val="48"/>
        </w:rPr>
        <w:t xml:space="preserve">Projet </w:t>
      </w:r>
      <w:proofErr w:type="spellStart"/>
      <w:r w:rsidRPr="00E727A3">
        <w:rPr>
          <w:sz w:val="48"/>
        </w:rPr>
        <w:t>Velib</w:t>
      </w:r>
      <w:proofErr w:type="spellEnd"/>
      <w:r w:rsidRPr="00E727A3">
        <w:rPr>
          <w:sz w:val="48"/>
        </w:rPr>
        <w:t xml:space="preserve"> </w:t>
      </w:r>
    </w:p>
    <w:p w:rsidR="007F29D3" w:rsidRDefault="00663A29" w:rsidP="007F29D3">
      <w:pPr>
        <w:pStyle w:val="Paragraphedeliste"/>
        <w:numPr>
          <w:ilvl w:val="0"/>
          <w:numId w:val="1"/>
        </w:numPr>
      </w:pPr>
      <w:r>
        <w:t xml:space="preserve">Récupération des données </w:t>
      </w:r>
      <w:proofErr w:type="spellStart"/>
      <w:r>
        <w:t>velib</w:t>
      </w:r>
      <w:proofErr w:type="spellEnd"/>
      <w:r>
        <w:t xml:space="preserve"> </w:t>
      </w:r>
    </w:p>
    <w:p w:rsidR="00663A29" w:rsidRDefault="00663A29" w:rsidP="007F29D3">
      <w:pPr>
        <w:pStyle w:val="Paragraphedeliste"/>
        <w:numPr>
          <w:ilvl w:val="0"/>
          <w:numId w:val="1"/>
        </w:numPr>
      </w:pPr>
      <w:r>
        <w:t>Récupération des données météo</w:t>
      </w:r>
      <w:r w:rsidR="002C7847">
        <w:t xml:space="preserve"> </w:t>
      </w:r>
    </w:p>
    <w:p w:rsidR="00663A29" w:rsidRDefault="00663A29" w:rsidP="007F29D3">
      <w:pPr>
        <w:pStyle w:val="Paragraphedeliste"/>
        <w:numPr>
          <w:ilvl w:val="0"/>
          <w:numId w:val="1"/>
        </w:numPr>
      </w:pPr>
      <w:r>
        <w:t xml:space="preserve">Récupération des données </w:t>
      </w:r>
      <w:r w:rsidR="002C7847">
        <w:t>vacances</w:t>
      </w:r>
    </w:p>
    <w:p w:rsidR="007F29D3" w:rsidRDefault="007F29D3"/>
    <w:p w:rsidR="007F29D3" w:rsidRDefault="007F29D3">
      <w:r>
        <w:t xml:space="preserve">Choix du </w:t>
      </w:r>
      <w:r w:rsidR="002C7847">
        <w:t>modèle</w:t>
      </w:r>
      <w:r>
        <w:t xml:space="preserve"> par validation croisée</w:t>
      </w:r>
      <w:r w:rsidR="002C7847">
        <w:t xml:space="preserve"> sur les variables (jour, heure, minutes, température, précipitation, vacances)</w:t>
      </w:r>
    </w:p>
    <w:p w:rsidR="002C7847" w:rsidRDefault="002C7847">
      <w:pPr>
        <w:rPr>
          <w:lang w:val="en-US"/>
        </w:rPr>
      </w:pPr>
      <w:proofErr w:type="spellStart"/>
      <w:proofErr w:type="gramStart"/>
      <w:r w:rsidRPr="002C7847">
        <w:rPr>
          <w:lang w:val="en-US"/>
        </w:rPr>
        <w:t>modele</w:t>
      </w:r>
      <w:proofErr w:type="spellEnd"/>
      <w:proofErr w:type="gramEnd"/>
      <w:r w:rsidRPr="002C7847">
        <w:rPr>
          <w:lang w:val="en-US"/>
        </w:rPr>
        <w:t xml:space="preserve"> </w:t>
      </w:r>
      <w:proofErr w:type="spellStart"/>
      <w:r w:rsidRPr="002C7847">
        <w:rPr>
          <w:lang w:val="en-US"/>
        </w:rPr>
        <w:t>testé</w:t>
      </w:r>
      <w:proofErr w:type="spellEnd"/>
      <w:r w:rsidRPr="002C7847">
        <w:rPr>
          <w:lang w:val="en-US"/>
        </w:rPr>
        <w:t xml:space="preserve"> : </w:t>
      </w:r>
      <w:proofErr w:type="spellStart"/>
      <w:r w:rsidRPr="002C7847">
        <w:rPr>
          <w:lang w:val="en-US"/>
        </w:rPr>
        <w:t>RF,lm</w:t>
      </w:r>
      <w:proofErr w:type="spellEnd"/>
      <w:r w:rsidRPr="002C7847">
        <w:rPr>
          <w:lang w:val="en-US"/>
        </w:rPr>
        <w:t xml:space="preserve"> multiple, ridge,</w:t>
      </w:r>
      <w:r>
        <w:rPr>
          <w:lang w:val="en-US"/>
        </w:rPr>
        <w:t xml:space="preserve"> </w:t>
      </w:r>
      <w:proofErr w:type="spellStart"/>
      <w:r w:rsidRPr="002C7847">
        <w:rPr>
          <w:lang w:val="en-US"/>
        </w:rPr>
        <w:t>lasso,boosting,SVM</w:t>
      </w:r>
      <w:proofErr w:type="spellEnd"/>
    </w:p>
    <w:p w:rsidR="002C7847" w:rsidRDefault="002C7847">
      <w:pPr>
        <w:rPr>
          <w:lang w:val="en-US"/>
        </w:rPr>
      </w:pPr>
      <w:proofErr w:type="spellStart"/>
      <w:proofErr w:type="gramStart"/>
      <w:r>
        <w:rPr>
          <w:lang w:val="en-US"/>
        </w:rPr>
        <w:t>mois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février</w:t>
      </w:r>
      <w:proofErr w:type="spellEnd"/>
      <w:r>
        <w:rPr>
          <w:lang w:val="en-US"/>
        </w:rPr>
        <w:t xml:space="preserve"> 2017 </w:t>
      </w:r>
    </w:p>
    <w:p w:rsidR="002C7847" w:rsidRDefault="002C7847">
      <w:r w:rsidRPr="002C7847">
        <w:t>mesure du risque:</w:t>
      </w:r>
      <w:r>
        <w:t xml:space="preserve"> </w:t>
      </w:r>
      <w:proofErr w:type="spellStart"/>
      <w:r>
        <w:t>biais</w:t>
      </w:r>
      <w:proofErr w:type="gramStart"/>
      <w:r>
        <w:t>,MSE</w:t>
      </w:r>
      <w:proofErr w:type="spellEnd"/>
      <w:proofErr w:type="gramEnd"/>
      <w:r>
        <w:t xml:space="preserve">. (MAPE pas choisi rapport au </w:t>
      </w:r>
      <w:proofErr w:type="spellStart"/>
      <w:r>
        <w:t>poid</w:t>
      </w:r>
      <w:proofErr w:type="spellEnd"/>
      <w:r>
        <w:t xml:space="preserve"> de chaque erreur qui nous semblait une donnée importante)</w:t>
      </w:r>
    </w:p>
    <w:p w:rsidR="002C7847" w:rsidRDefault="002C7847">
      <w:r>
        <w:t>== &gt; résultat : RF gagne.</w:t>
      </w:r>
    </w:p>
    <w:p w:rsidR="002C7847" w:rsidRDefault="002C7847"/>
    <w:p w:rsidR="002C7847" w:rsidRPr="00260571" w:rsidRDefault="00E727A3" w:rsidP="002C7847">
      <w:pPr>
        <w:rPr>
          <w:b/>
          <w:sz w:val="28"/>
        </w:rPr>
      </w:pPr>
      <w:r w:rsidRPr="00260571">
        <w:rPr>
          <w:b/>
          <w:sz w:val="28"/>
        </w:rPr>
        <w:t>Représentation</w:t>
      </w:r>
      <w:r w:rsidR="002C7847" w:rsidRPr="00260571">
        <w:rPr>
          <w:b/>
          <w:sz w:val="28"/>
        </w:rPr>
        <w:t xml:space="preserve"> graphique des résultats</w:t>
      </w:r>
    </w:p>
    <w:p w:rsidR="002C7847" w:rsidRPr="002C7847" w:rsidRDefault="002C7847" w:rsidP="002C7847">
      <w:pPr>
        <w:rPr>
          <w:b/>
        </w:rPr>
      </w:pPr>
      <w:proofErr w:type="gramStart"/>
      <w:r>
        <w:rPr>
          <w:b/>
        </w:rPr>
        <w:t>par</w:t>
      </w:r>
      <w:proofErr w:type="gramEnd"/>
      <w:r>
        <w:rPr>
          <w:b/>
        </w:rPr>
        <w:t xml:space="preserve"> station :</w:t>
      </w:r>
    </w:p>
    <w:p w:rsidR="002C7847" w:rsidRDefault="002C7847">
      <w:r>
        <w:t>Variable importante : le plus souvent jour/heure/température (précipitation très peu en février)</w:t>
      </w:r>
      <w:r w:rsidR="00E727A3">
        <w:t>.</w:t>
      </w:r>
    </w:p>
    <w:p w:rsidR="002C7847" w:rsidRDefault="00E727A3">
      <w:r>
        <w:t>V</w:t>
      </w:r>
      <w:r w:rsidR="002C7847">
        <w:t>élo dispo réel vs vélo dispo prédit</w:t>
      </w:r>
      <w:r>
        <w:t xml:space="preserve"> (et inverse ou place dispo).</w:t>
      </w:r>
    </w:p>
    <w:p w:rsidR="002C7847" w:rsidRDefault="002C7847"/>
    <w:p w:rsidR="00260571" w:rsidRPr="00260571" w:rsidRDefault="00E727A3">
      <w:pPr>
        <w:rPr>
          <w:b/>
          <w:sz w:val="28"/>
        </w:rPr>
      </w:pPr>
      <w:r w:rsidRPr="00260571">
        <w:rPr>
          <w:b/>
          <w:sz w:val="28"/>
        </w:rPr>
        <w:t xml:space="preserve">Application </w:t>
      </w:r>
      <w:proofErr w:type="spellStart"/>
      <w:r w:rsidRPr="00260571">
        <w:rPr>
          <w:b/>
          <w:sz w:val="28"/>
        </w:rPr>
        <w:t>Shiny</w:t>
      </w:r>
      <w:proofErr w:type="spellEnd"/>
      <w:r w:rsidRPr="00260571">
        <w:rPr>
          <w:b/>
          <w:sz w:val="28"/>
        </w:rPr>
        <w:t xml:space="preserve"> : </w:t>
      </w:r>
    </w:p>
    <w:p w:rsidR="00E727A3" w:rsidRDefault="00260571">
      <w:r w:rsidRPr="00260571">
        <w:rPr>
          <w:b/>
        </w:rPr>
        <w:t>principe :</w:t>
      </w:r>
      <w:r>
        <w:t xml:space="preserve"> </w:t>
      </w:r>
      <w:r w:rsidR="00E727A3">
        <w:t>avec une adresse de départ</w:t>
      </w:r>
      <w:r>
        <w:t>,</w:t>
      </w:r>
      <w:r w:rsidR="00E727A3">
        <w:t xml:space="preserve"> d’arrivée et une prévision de durée (dans 20,40min</w:t>
      </w:r>
      <w:proofErr w:type="gramStart"/>
      <w:r w:rsidR="00E727A3">
        <w:t>,1h</w:t>
      </w:r>
      <w:proofErr w:type="gramEnd"/>
      <w:r w:rsidR="00E727A3">
        <w:t>)</w:t>
      </w:r>
    </w:p>
    <w:p w:rsidR="002C7847" w:rsidRDefault="00E727A3">
      <w:r>
        <w:t xml:space="preserve"> L’appli nous calcule le trajet optimum en temps. </w:t>
      </w:r>
      <w:proofErr w:type="gramStart"/>
      <w:r>
        <w:t>en</w:t>
      </w:r>
      <w:proofErr w:type="gramEnd"/>
      <w:r>
        <w:t xml:space="preserve"> fonction du temps de trajet entre 2 stations additionné au temps de marche. </w:t>
      </w:r>
    </w:p>
    <w:p w:rsidR="00E727A3" w:rsidRDefault="00E727A3">
      <w:r>
        <w:t>Utilisation d’API (</w:t>
      </w:r>
      <w:proofErr w:type="spellStart"/>
      <w:r>
        <w:t>google</w:t>
      </w:r>
      <w:proofErr w:type="spellEnd"/>
      <w:r>
        <w:t xml:space="preserve"> distance matrix (durée parcours) ; </w:t>
      </w:r>
      <w:proofErr w:type="spellStart"/>
      <w:r>
        <w:t>google</w:t>
      </w:r>
      <w:proofErr w:type="spellEnd"/>
      <w:r>
        <w:t xml:space="preserve"> 2 (coordonné d’un point) ; Google tracé du parcours) </w:t>
      </w:r>
      <w:proofErr w:type="spellStart"/>
      <w:r>
        <w:t>Leaflet</w:t>
      </w:r>
      <w:proofErr w:type="spellEnd"/>
      <w:r>
        <w:t xml:space="preserve"> pour la carte.</w:t>
      </w:r>
    </w:p>
    <w:p w:rsidR="00E727A3" w:rsidRDefault="00E727A3">
      <w:r>
        <w:t>Fonctionnement en global/</w:t>
      </w:r>
      <w:proofErr w:type="spellStart"/>
      <w:r>
        <w:t>ui</w:t>
      </w:r>
      <w:proofErr w:type="spellEnd"/>
      <w:r>
        <w:t>/server permettant</w:t>
      </w:r>
      <w:r w:rsidR="00260571">
        <w:t xml:space="preserve"> l’appel de</w:t>
      </w:r>
      <w:bookmarkStart w:id="0" w:name="_GoBack"/>
      <w:bookmarkEnd w:id="0"/>
    </w:p>
    <w:p w:rsidR="002C7847" w:rsidRDefault="002C7847"/>
    <w:p w:rsidR="007F29D3" w:rsidRPr="002C7847" w:rsidRDefault="002C7847">
      <w:r>
        <w:t xml:space="preserve"> </w:t>
      </w:r>
    </w:p>
    <w:p w:rsidR="007F29D3" w:rsidRPr="002C7847" w:rsidRDefault="007F29D3"/>
    <w:p w:rsidR="007F29D3" w:rsidRPr="002C7847" w:rsidRDefault="007F29D3"/>
    <w:sectPr w:rsidR="007F29D3" w:rsidRPr="002C7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52A9D"/>
    <w:multiLevelType w:val="hybridMultilevel"/>
    <w:tmpl w:val="2D1003F2"/>
    <w:lvl w:ilvl="0" w:tplc="A32A1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D3"/>
    <w:rsid w:val="00260571"/>
    <w:rsid w:val="002C7847"/>
    <w:rsid w:val="00531386"/>
    <w:rsid w:val="00663A29"/>
    <w:rsid w:val="007F29D3"/>
    <w:rsid w:val="00E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E482E-C08B-4BC5-8F52-141606E8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1B0759D7</Template>
  <TotalTime>59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CEPE-S2-02</dc:creator>
  <cp:keywords/>
  <dc:description/>
  <cp:lastModifiedBy>CEPE-S2-02</cp:lastModifiedBy>
  <cp:revision>1</cp:revision>
  <dcterms:created xsi:type="dcterms:W3CDTF">2017-03-29T11:36:00Z</dcterms:created>
  <dcterms:modified xsi:type="dcterms:W3CDTF">2017-03-29T12:35:00Z</dcterms:modified>
</cp:coreProperties>
</file>